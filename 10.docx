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76" w:rsidRPr="00501C97" w:rsidRDefault="00A57C76" w:rsidP="00A57C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1C97">
        <w:rPr>
          <w:rFonts w:ascii="Times New Roman" w:hAnsi="Times New Roman" w:cs="Times New Roman"/>
          <w:b/>
          <w:sz w:val="24"/>
          <w:szCs w:val="24"/>
        </w:rPr>
        <w:t>Процент завершенных задач</w:t>
      </w:r>
    </w:p>
    <w:p w:rsidR="00A57C76" w:rsidRPr="00D86408" w:rsidRDefault="00A57C76" w:rsidP="00A57C76">
      <w:pPr>
        <w:pStyle w:val="a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Процент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завершенных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задач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A57C76">
        <w:rPr>
          <w:rFonts w:ascii="Times New Roman" w:eastAsiaTheme="minorEastAsia" w:hAnsi="Times New Roman" w:cs="Times New Roman"/>
          <w:sz w:val="24"/>
          <w:szCs w:val="24"/>
        </w:rPr>
        <w:t>* 100%</w:t>
      </w:r>
      <w:r w:rsidR="00D86408">
        <w:rPr>
          <w:rFonts w:ascii="Times New Roman" w:eastAsiaTheme="minorEastAsia" w:hAnsi="Times New Roman" w:cs="Times New Roman"/>
          <w:sz w:val="24"/>
          <w:szCs w:val="24"/>
        </w:rPr>
        <w:t xml:space="preserve"> = 75</w:t>
      </w:r>
      <w:r w:rsidRPr="00D86408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:rsidR="00A57C76" w:rsidRPr="00501C97" w:rsidRDefault="00A57C76" w:rsidP="00A57C76">
      <w:pPr>
        <w:pStyle w:val="a3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 xml:space="preserve">задач </w:t>
      </w:r>
    </w:p>
    <w:p w:rsidR="00A57C76" w:rsidRPr="00501C97" w:rsidRDefault="00A57C76" w:rsidP="00A57C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C76" w:rsidRDefault="00A57C76" w:rsidP="00A57C76">
      <w:pPr>
        <w:pStyle w:val="a3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Доля задач, выполненных за определенный период времени. Позволяет оценить прогресс разработки и выявить задачи, требующие дополнительного внимания</w:t>
      </w:r>
    </w:p>
    <w:p w:rsidR="00885FA3" w:rsidRPr="00501C97" w:rsidRDefault="00885FA3" w:rsidP="00885F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1C97">
        <w:rPr>
          <w:rFonts w:ascii="Times New Roman" w:hAnsi="Times New Roman" w:cs="Times New Roman"/>
          <w:b/>
          <w:sz w:val="24"/>
          <w:szCs w:val="24"/>
        </w:rPr>
        <w:t>Среднее кол-во времени, потраченное на решения ошибок.</w:t>
      </w:r>
    </w:p>
    <w:p w:rsidR="00885FA3" w:rsidRPr="00501C97" w:rsidRDefault="00885FA3" w:rsidP="00885FA3">
      <w:pPr>
        <w:pStyle w:val="a3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5FA3" w:rsidRPr="00885FA3" w:rsidRDefault="00885FA3" w:rsidP="00885FA3">
      <w:pPr>
        <w:pStyle w:val="a3"/>
        <w:ind w:left="-426" w:firstLine="114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Среднее время решения проблем=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10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72 </w:t>
      </w:r>
      <w:r>
        <w:rPr>
          <w:rFonts w:ascii="Times New Roman" w:eastAsiaTheme="minorEastAsia" w:hAnsi="Times New Roman" w:cs="Times New Roman"/>
          <w:sz w:val="24"/>
          <w:szCs w:val="24"/>
        </w:rPr>
        <w:t>мин</w:t>
      </w:r>
    </w:p>
    <w:p w:rsidR="00885FA3" w:rsidRDefault="00885FA3" w:rsidP="00885FA3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Среднее время, необходимое для разрешения проблем или ошибок в продукте после их обнаружения. Позволяет оценить скорость реакции команды и уровень их профессионализма</w:t>
      </w:r>
    </w:p>
    <w:p w:rsidR="00885FA3" w:rsidRPr="00501C97" w:rsidRDefault="00885FA3" w:rsidP="00885FA3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КАЧЕСТВО ПРОГРАММНОГО ПРОДУКТА</w:t>
      </w:r>
    </w:p>
    <w:p w:rsidR="00885FA3" w:rsidRPr="00501C97" w:rsidRDefault="00885FA3" w:rsidP="00885FA3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hAnsi="Times New Roman" w:cs="Times New Roman"/>
          <w:sz w:val="24"/>
          <w:szCs w:val="24"/>
        </w:rPr>
        <w:t>1.</w:t>
      </w:r>
      <w:r w:rsidRPr="00501C97">
        <w:rPr>
          <w:rFonts w:ascii="Times New Roman" w:hAnsi="Times New Roman" w:cs="Times New Roman"/>
          <w:b/>
          <w:sz w:val="24"/>
          <w:szCs w:val="24"/>
        </w:rPr>
        <w:t>Среднее время работы без сбоев</w:t>
      </w:r>
    </w:p>
    <w:p w:rsidR="00885FA3" w:rsidRPr="00501C97" w:rsidRDefault="00D86408" w:rsidP="00885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Сбоев не было</w:t>
      </w:r>
    </w:p>
    <w:p w:rsidR="00885FA3" w:rsidRPr="00501C97" w:rsidRDefault="00885FA3" w:rsidP="00885FA3">
      <w:pPr>
        <w:rPr>
          <w:rFonts w:ascii="Times New Roman" w:hAnsi="Times New Roman" w:cs="Times New Roman"/>
          <w:sz w:val="24"/>
          <w:szCs w:val="24"/>
        </w:rPr>
      </w:pPr>
      <w:r w:rsidRPr="00501C97">
        <w:rPr>
          <w:rFonts w:ascii="Times New Roman" w:eastAsiaTheme="minorEastAsia" w:hAnsi="Times New Roman" w:cs="Times New Roman"/>
          <w:sz w:val="24"/>
          <w:szCs w:val="24"/>
        </w:rPr>
        <w:t>Среднее время между сбоями программного продукта. Позволяет оценить стабильность и надежность продукта в процессе эксплуатации.</w:t>
      </w:r>
      <w:bookmarkStart w:id="0" w:name="_GoBack"/>
      <w:bookmarkEnd w:id="0"/>
    </w:p>
    <w:p w:rsidR="00885FA3" w:rsidRPr="00501C97" w:rsidRDefault="00885FA3" w:rsidP="00885FA3">
      <w:pPr>
        <w:rPr>
          <w:rFonts w:ascii="Times New Roman" w:hAnsi="Times New Roman" w:cs="Times New Roman"/>
          <w:sz w:val="24"/>
          <w:szCs w:val="24"/>
        </w:rPr>
      </w:pPr>
    </w:p>
    <w:p w:rsidR="00885FA3" w:rsidRPr="00885FA3" w:rsidRDefault="00885FA3" w:rsidP="00885FA3">
      <w:pPr>
        <w:rPr>
          <w:rFonts w:ascii="Times New Roman" w:hAnsi="Times New Roman" w:cs="Times New Roman"/>
          <w:sz w:val="24"/>
          <w:szCs w:val="24"/>
        </w:rPr>
      </w:pPr>
    </w:p>
    <w:p w:rsidR="00A57C76" w:rsidRPr="00A57C76" w:rsidRDefault="00A57C76" w:rsidP="00A57C76">
      <w:pPr>
        <w:rPr>
          <w:rFonts w:ascii="Times New Roman" w:hAnsi="Times New Roman" w:cs="Times New Roman"/>
          <w:sz w:val="24"/>
          <w:szCs w:val="24"/>
        </w:rPr>
      </w:pPr>
    </w:p>
    <w:p w:rsidR="009F4A55" w:rsidRDefault="009F4A55"/>
    <w:sectPr w:rsidR="009F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D7D94"/>
    <w:multiLevelType w:val="hybridMultilevel"/>
    <w:tmpl w:val="0ADAA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D8"/>
    <w:rsid w:val="00036BD8"/>
    <w:rsid w:val="00261CBA"/>
    <w:rsid w:val="002818A9"/>
    <w:rsid w:val="00885FA3"/>
    <w:rsid w:val="009F4A55"/>
    <w:rsid w:val="00A57C76"/>
    <w:rsid w:val="00D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015F6-41DB-4312-8D91-379D091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A36E3C91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Олесик Евгений</dc:creator>
  <cp:keywords/>
  <dc:description/>
  <cp:lastModifiedBy>Олесик Евгений</cp:lastModifiedBy>
  <cp:revision>2</cp:revision>
  <dcterms:created xsi:type="dcterms:W3CDTF">2024-05-29T03:46:00Z</dcterms:created>
  <dcterms:modified xsi:type="dcterms:W3CDTF">2024-05-29T04:16:00Z</dcterms:modified>
</cp:coreProperties>
</file>