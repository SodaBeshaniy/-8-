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604" w:type="dxa"/>
        <w:tblLook w:val="04A0" w:firstRow="1" w:lastRow="0" w:firstColumn="1" w:lastColumn="0" w:noHBand="0" w:noVBand="1"/>
      </w:tblPr>
      <w:tblGrid>
        <w:gridCol w:w="1037"/>
        <w:gridCol w:w="970"/>
        <w:gridCol w:w="1064"/>
        <w:gridCol w:w="1293"/>
        <w:gridCol w:w="3240"/>
      </w:tblGrid>
      <w:tr w:rsidR="004C5597" w:rsidRPr="00865E4F" w:rsidTr="004C5597">
        <w:trPr>
          <w:trHeight w:val="288"/>
        </w:trPr>
        <w:tc>
          <w:tcPr>
            <w:tcW w:w="1037" w:type="dxa"/>
          </w:tcPr>
          <w:p w:rsidR="004C5597" w:rsidRPr="00865E4F" w:rsidRDefault="004C5597">
            <w:pPr>
              <w:rPr>
                <w:color w:val="FF0000"/>
              </w:rPr>
            </w:pPr>
            <w:r w:rsidRPr="00865E4F">
              <w:rPr>
                <w:color w:val="FF0000"/>
              </w:rPr>
              <w:t>Итог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Евгений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Дмитрий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Константин</w:t>
            </w:r>
          </w:p>
        </w:tc>
        <w:tc>
          <w:tcPr>
            <w:tcW w:w="3240" w:type="dxa"/>
          </w:tcPr>
          <w:p w:rsidR="004C5597" w:rsidRPr="00865E4F" w:rsidRDefault="004C5597">
            <w:pPr>
              <w:rPr>
                <w:b/>
              </w:rPr>
            </w:pPr>
            <w:r w:rsidRPr="00865E4F">
              <w:rPr>
                <w:b/>
                <w:sz w:val="24"/>
              </w:rPr>
              <w:t>Разработчик</w:t>
            </w:r>
          </w:p>
        </w:tc>
      </w:tr>
      <w:tr w:rsidR="004C5597" w:rsidRPr="00865E4F" w:rsidTr="004C5597">
        <w:trPr>
          <w:trHeight w:val="272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2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3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1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1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Задача реализовать сброс фильтра</w:t>
            </w:r>
          </w:p>
        </w:tc>
      </w:tr>
      <w:tr w:rsidR="004C5597" w:rsidRPr="00865E4F" w:rsidTr="004C5597">
        <w:trPr>
          <w:trHeight w:val="288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10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13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5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8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Задача реализовать фильтр по категориям</w:t>
            </w:r>
          </w:p>
        </w:tc>
      </w:tr>
      <w:tr w:rsidR="004C5597" w:rsidRPr="00865E4F" w:rsidTr="004C5597">
        <w:trPr>
          <w:trHeight w:val="272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89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89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89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89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Задача реализовать поиск блюда</w:t>
            </w:r>
          </w:p>
        </w:tc>
      </w:tr>
      <w:tr w:rsidR="004C5597" w:rsidRPr="00865E4F" w:rsidTr="004C5597">
        <w:trPr>
          <w:trHeight w:val="576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9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13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13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8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Задача реализовать способ добавления рекламы</w:t>
            </w:r>
          </w:p>
        </w:tc>
      </w:tr>
      <w:tr w:rsidR="004C5597" w:rsidRPr="00865E4F" w:rsidTr="004C5597">
        <w:trPr>
          <w:trHeight w:val="272"/>
        </w:trPr>
        <w:tc>
          <w:tcPr>
            <w:tcW w:w="1037" w:type="dxa"/>
          </w:tcPr>
          <w:p w:rsidR="004C5597" w:rsidRPr="00865E4F" w:rsidRDefault="004C5597">
            <w:pPr>
              <w:rPr>
                <w:color w:val="FF0000"/>
              </w:rPr>
            </w:pPr>
          </w:p>
        </w:tc>
        <w:tc>
          <w:tcPr>
            <w:tcW w:w="970" w:type="dxa"/>
          </w:tcPr>
          <w:p w:rsidR="004C5597" w:rsidRPr="00865E4F" w:rsidRDefault="004C5597"/>
        </w:tc>
        <w:tc>
          <w:tcPr>
            <w:tcW w:w="1064" w:type="dxa"/>
          </w:tcPr>
          <w:p w:rsidR="004C5597" w:rsidRPr="00865E4F" w:rsidRDefault="004C5597"/>
        </w:tc>
        <w:tc>
          <w:tcPr>
            <w:tcW w:w="1293" w:type="dxa"/>
          </w:tcPr>
          <w:p w:rsidR="004C5597" w:rsidRPr="00865E4F" w:rsidRDefault="004C5597"/>
        </w:tc>
        <w:tc>
          <w:tcPr>
            <w:tcW w:w="3240" w:type="dxa"/>
          </w:tcPr>
          <w:p w:rsidR="004C5597" w:rsidRPr="00865E4F" w:rsidRDefault="004C5597">
            <w:pPr>
              <w:rPr>
                <w:b/>
              </w:rPr>
            </w:pPr>
            <w:r w:rsidRPr="00865E4F">
              <w:rPr>
                <w:b/>
                <w:sz w:val="24"/>
              </w:rPr>
              <w:t>Менеджер</w:t>
            </w:r>
          </w:p>
        </w:tc>
      </w:tr>
      <w:tr w:rsidR="004C5597" w:rsidRPr="00865E4F" w:rsidTr="004C5597">
        <w:trPr>
          <w:trHeight w:val="288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4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3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5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2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Запустить рекламу в продукте</w:t>
            </w:r>
          </w:p>
        </w:tc>
      </w:tr>
      <w:tr w:rsidR="004C5597" w:rsidRPr="00865E4F" w:rsidTr="004C5597">
        <w:trPr>
          <w:trHeight w:val="288"/>
        </w:trPr>
        <w:tc>
          <w:tcPr>
            <w:tcW w:w="1037" w:type="dxa"/>
          </w:tcPr>
          <w:p w:rsidR="004C5597" w:rsidRPr="00865E4F" w:rsidRDefault="004C5597">
            <w:pPr>
              <w:rPr>
                <w:color w:val="FF0000"/>
              </w:rPr>
            </w:pPr>
          </w:p>
        </w:tc>
        <w:tc>
          <w:tcPr>
            <w:tcW w:w="970" w:type="dxa"/>
          </w:tcPr>
          <w:p w:rsidR="004C5597" w:rsidRPr="00865E4F" w:rsidRDefault="004C5597"/>
        </w:tc>
        <w:tc>
          <w:tcPr>
            <w:tcW w:w="1064" w:type="dxa"/>
          </w:tcPr>
          <w:p w:rsidR="004C5597" w:rsidRPr="00865E4F" w:rsidRDefault="004C5597"/>
        </w:tc>
        <w:tc>
          <w:tcPr>
            <w:tcW w:w="1293" w:type="dxa"/>
          </w:tcPr>
          <w:p w:rsidR="004C5597" w:rsidRPr="00865E4F" w:rsidRDefault="004C5597"/>
        </w:tc>
        <w:tc>
          <w:tcPr>
            <w:tcW w:w="3240" w:type="dxa"/>
          </w:tcPr>
          <w:p w:rsidR="004C5597" w:rsidRPr="00865E4F" w:rsidRDefault="004C5597">
            <w:pPr>
              <w:rPr>
                <w:b/>
              </w:rPr>
            </w:pPr>
            <w:r w:rsidRPr="00865E4F">
              <w:rPr>
                <w:b/>
                <w:sz w:val="24"/>
              </w:rPr>
              <w:t>Пользователь</w:t>
            </w:r>
          </w:p>
        </w:tc>
      </w:tr>
      <w:tr w:rsidR="004C5597" w:rsidRPr="00865E4F" w:rsidTr="004C5597">
        <w:trPr>
          <w:trHeight w:val="288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0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0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0</w:t>
            </w:r>
          </w:p>
        </w:tc>
        <w:tc>
          <w:tcPr>
            <w:tcW w:w="3240" w:type="dxa"/>
          </w:tcPr>
          <w:p w:rsidR="004C5597" w:rsidRPr="00865E4F" w:rsidRDefault="004C5597">
            <w:r w:rsidRPr="00865E4F">
              <w:t>Выбрать категорию блюда</w:t>
            </w:r>
          </w:p>
        </w:tc>
      </w:tr>
      <w:tr w:rsidR="004C5597" w:rsidTr="004C5597">
        <w:trPr>
          <w:trHeight w:val="288"/>
        </w:trPr>
        <w:tc>
          <w:tcPr>
            <w:tcW w:w="1037" w:type="dxa"/>
          </w:tcPr>
          <w:p w:rsidR="004C5597" w:rsidRPr="00865E4F" w:rsidRDefault="00865E4F">
            <w:pPr>
              <w:rPr>
                <w:color w:val="FF0000"/>
              </w:rPr>
            </w:pPr>
            <w:r w:rsidRPr="00865E4F">
              <w:rPr>
                <w:color w:val="FF0000"/>
              </w:rPr>
              <w:t>3</w:t>
            </w:r>
          </w:p>
        </w:tc>
        <w:tc>
          <w:tcPr>
            <w:tcW w:w="970" w:type="dxa"/>
          </w:tcPr>
          <w:p w:rsidR="004C5597" w:rsidRPr="00865E4F" w:rsidRDefault="004C5597">
            <w:r w:rsidRPr="00865E4F">
              <w:t>3</w:t>
            </w:r>
          </w:p>
        </w:tc>
        <w:tc>
          <w:tcPr>
            <w:tcW w:w="1064" w:type="dxa"/>
          </w:tcPr>
          <w:p w:rsidR="004C5597" w:rsidRPr="00865E4F" w:rsidRDefault="004C5597">
            <w:r w:rsidRPr="00865E4F">
              <w:t>1</w:t>
            </w:r>
          </w:p>
        </w:tc>
        <w:tc>
          <w:tcPr>
            <w:tcW w:w="1293" w:type="dxa"/>
          </w:tcPr>
          <w:p w:rsidR="004C5597" w:rsidRPr="00865E4F" w:rsidRDefault="004C5597">
            <w:r w:rsidRPr="00865E4F">
              <w:t>2</w:t>
            </w:r>
          </w:p>
        </w:tc>
        <w:tc>
          <w:tcPr>
            <w:tcW w:w="3240" w:type="dxa"/>
          </w:tcPr>
          <w:p w:rsidR="004C5597" w:rsidRDefault="004C5597">
            <w:r w:rsidRPr="00865E4F">
              <w:t>Найти подходящее блюдо</w:t>
            </w:r>
          </w:p>
        </w:tc>
      </w:tr>
      <w:tr w:rsidR="004C5597" w:rsidTr="004C5597">
        <w:trPr>
          <w:trHeight w:val="288"/>
        </w:trPr>
        <w:tc>
          <w:tcPr>
            <w:tcW w:w="1037" w:type="dxa"/>
          </w:tcPr>
          <w:p w:rsidR="004C5597" w:rsidRPr="00865E4F" w:rsidRDefault="004C5597">
            <w:pPr>
              <w:rPr>
                <w:color w:val="FF0000"/>
              </w:rPr>
            </w:pPr>
          </w:p>
        </w:tc>
        <w:tc>
          <w:tcPr>
            <w:tcW w:w="970" w:type="dxa"/>
          </w:tcPr>
          <w:p w:rsidR="004C5597" w:rsidRDefault="004C5597"/>
        </w:tc>
        <w:tc>
          <w:tcPr>
            <w:tcW w:w="1064" w:type="dxa"/>
          </w:tcPr>
          <w:p w:rsidR="004C5597" w:rsidRDefault="004C5597"/>
        </w:tc>
        <w:tc>
          <w:tcPr>
            <w:tcW w:w="1293" w:type="dxa"/>
          </w:tcPr>
          <w:p w:rsidR="004C5597" w:rsidRDefault="004C5597"/>
        </w:tc>
        <w:tc>
          <w:tcPr>
            <w:tcW w:w="3240" w:type="dxa"/>
          </w:tcPr>
          <w:p w:rsidR="004C5597" w:rsidRDefault="004C5597"/>
        </w:tc>
      </w:tr>
    </w:tbl>
    <w:p w:rsidR="009F4A55" w:rsidRDefault="009F4A55">
      <w:bookmarkStart w:id="0" w:name="_GoBack"/>
      <w:bookmarkEnd w:id="0"/>
    </w:p>
    <w:sectPr w:rsidR="009F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9C"/>
    <w:rsid w:val="00261CBA"/>
    <w:rsid w:val="002818A9"/>
    <w:rsid w:val="004C5597"/>
    <w:rsid w:val="00865E4F"/>
    <w:rsid w:val="008A5B4B"/>
    <w:rsid w:val="00917A9C"/>
    <w:rsid w:val="009F4A55"/>
    <w:rsid w:val="00B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3179B-7FA7-4A5D-BE30-34CE867F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6FD7F2AC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Олесик Евгений</dc:creator>
  <cp:keywords/>
  <dc:description/>
  <cp:lastModifiedBy>Олесик Евгений</cp:lastModifiedBy>
  <cp:revision>2</cp:revision>
  <dcterms:created xsi:type="dcterms:W3CDTF">2024-04-10T03:59:00Z</dcterms:created>
  <dcterms:modified xsi:type="dcterms:W3CDTF">2024-04-10T04:35:00Z</dcterms:modified>
</cp:coreProperties>
</file>