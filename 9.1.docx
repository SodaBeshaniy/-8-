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E6C" w:rsidRDefault="004F43CB" w:rsidP="004F43CB">
      <w:pPr>
        <w:pStyle w:val="a3"/>
        <w:numPr>
          <w:ilvl w:val="0"/>
          <w:numId w:val="1"/>
        </w:numPr>
      </w:pPr>
      <w:r>
        <w:t>Что каждый сделал в предыдущий день?</w:t>
      </w:r>
    </w:p>
    <w:p w:rsidR="004F43CB" w:rsidRDefault="004F43CB" w:rsidP="004F43CB">
      <w:pPr>
        <w:ind w:left="360"/>
      </w:pPr>
      <w:r>
        <w:t xml:space="preserve">Олесик Дмитрий </w:t>
      </w:r>
      <w:r w:rsidR="00BE481A">
        <w:t>-</w:t>
      </w:r>
      <w:r>
        <w:t xml:space="preserve"> изучил как реализовать фильтр по категориям</w:t>
      </w:r>
    </w:p>
    <w:p w:rsidR="00BE481A" w:rsidRDefault="00BE481A" w:rsidP="004F43CB">
      <w:pPr>
        <w:ind w:left="360"/>
      </w:pPr>
      <w:r>
        <w:t>Олесик Евгений – пробовал добавить функцию поиска</w:t>
      </w:r>
    </w:p>
    <w:p w:rsidR="00BE481A" w:rsidRDefault="00BE481A" w:rsidP="004F43CB">
      <w:pPr>
        <w:ind w:left="360"/>
      </w:pPr>
      <w:proofErr w:type="spellStart"/>
      <w:r>
        <w:t>Гижицкий</w:t>
      </w:r>
      <w:proofErr w:type="spellEnd"/>
      <w:r>
        <w:t xml:space="preserve"> Константин – занимался реализацией сброса фильтра</w:t>
      </w:r>
    </w:p>
    <w:p w:rsidR="00BE481A" w:rsidRDefault="00BE481A" w:rsidP="00BE481A">
      <w:pPr>
        <w:pStyle w:val="a3"/>
        <w:numPr>
          <w:ilvl w:val="0"/>
          <w:numId w:val="1"/>
        </w:numPr>
      </w:pPr>
      <w:r>
        <w:t>Что он собирается делать сегодня</w:t>
      </w:r>
      <w:r w:rsidRPr="00BE481A">
        <w:t>?</w:t>
      </w:r>
    </w:p>
    <w:p w:rsidR="00BE481A" w:rsidRDefault="00BE481A" w:rsidP="00BE481A">
      <w:pPr>
        <w:ind w:left="360"/>
      </w:pPr>
      <w:r>
        <w:t>Олесик Дмитрий - реализовать фильтр по категориям</w:t>
      </w:r>
    </w:p>
    <w:p w:rsidR="00BE481A" w:rsidRDefault="00BE481A" w:rsidP="00BE481A">
      <w:pPr>
        <w:ind w:left="360"/>
      </w:pPr>
      <w:r>
        <w:t>Олесик Евгений – реализовать добавление рекламы</w:t>
      </w:r>
    </w:p>
    <w:p w:rsidR="00BE481A" w:rsidRDefault="00BE481A" w:rsidP="00BE481A">
      <w:pPr>
        <w:ind w:left="360"/>
      </w:pPr>
      <w:proofErr w:type="spellStart"/>
      <w:r>
        <w:t>Гижицкий</w:t>
      </w:r>
      <w:proofErr w:type="spellEnd"/>
      <w:r>
        <w:t xml:space="preserve"> Константин – </w:t>
      </w:r>
      <w:r w:rsidR="00E62BD9">
        <w:t>попробовать запустить рекламу в продукте</w:t>
      </w:r>
    </w:p>
    <w:p w:rsidR="00E62BD9" w:rsidRDefault="00E62BD9" w:rsidP="00E62BD9">
      <w:pPr>
        <w:pStyle w:val="a3"/>
        <w:numPr>
          <w:ilvl w:val="0"/>
          <w:numId w:val="1"/>
        </w:numPr>
      </w:pPr>
      <w:r>
        <w:t>Какие есть препятствия в работе</w:t>
      </w:r>
      <w:r w:rsidRPr="00E62BD9">
        <w:t>?</w:t>
      </w:r>
    </w:p>
    <w:p w:rsidR="00E62BD9" w:rsidRDefault="00E62BD9" w:rsidP="00E62BD9">
      <w:pPr>
        <w:ind w:left="360"/>
      </w:pPr>
      <w:r>
        <w:t>Олесик Дмитрий – бывают перебои с электричеством</w:t>
      </w:r>
    </w:p>
    <w:p w:rsidR="00E62BD9" w:rsidRDefault="00E62BD9" w:rsidP="00E62BD9">
      <w:pPr>
        <w:ind w:left="360"/>
      </w:pPr>
      <w:r>
        <w:t>Олесик Евгений – нехватка времени</w:t>
      </w:r>
    </w:p>
    <w:p w:rsidR="00E62BD9" w:rsidRDefault="00E62BD9" w:rsidP="00E62BD9">
      <w:pPr>
        <w:ind w:left="360"/>
      </w:pPr>
      <w:proofErr w:type="spellStart"/>
      <w:r>
        <w:t>Гижицкий</w:t>
      </w:r>
      <w:proofErr w:type="spellEnd"/>
      <w:r>
        <w:t xml:space="preserve"> Константин – </w:t>
      </w:r>
      <w:r>
        <w:t>из-за работы очень мало времени и приходится сидеть по ночам</w:t>
      </w:r>
      <w:bookmarkStart w:id="0" w:name="_GoBack"/>
      <w:bookmarkEnd w:id="0"/>
    </w:p>
    <w:p w:rsidR="00E62BD9" w:rsidRDefault="00E62BD9" w:rsidP="00E62BD9">
      <w:pPr>
        <w:ind w:left="360"/>
      </w:pPr>
    </w:p>
    <w:p w:rsidR="00BE481A" w:rsidRDefault="00BE481A" w:rsidP="00BE481A">
      <w:pPr>
        <w:ind w:left="360"/>
      </w:pPr>
    </w:p>
    <w:p w:rsidR="00BE481A" w:rsidRDefault="00BE481A" w:rsidP="00BE481A">
      <w:pPr>
        <w:ind w:left="360"/>
      </w:pPr>
    </w:p>
    <w:sectPr w:rsidR="00BE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1F3F41"/>
    <w:multiLevelType w:val="hybridMultilevel"/>
    <w:tmpl w:val="2D0A3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CF"/>
    <w:rsid w:val="00086E6C"/>
    <w:rsid w:val="004F43CB"/>
    <w:rsid w:val="005C7ECF"/>
    <w:rsid w:val="00A77FE0"/>
    <w:rsid w:val="00BE481A"/>
    <w:rsid w:val="00E62BD9"/>
    <w:rsid w:val="00F1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623BF-4CEC-4AFC-942B-4642CD02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51094F8</Template>
  <TotalTime>19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Олесик Дмитрий</dc:creator>
  <cp:keywords/>
  <dc:description/>
  <cp:lastModifiedBy>Олесик Дмитрий</cp:lastModifiedBy>
  <cp:revision>2</cp:revision>
  <dcterms:created xsi:type="dcterms:W3CDTF">2024-04-17T03:34:00Z</dcterms:created>
  <dcterms:modified xsi:type="dcterms:W3CDTF">2024-04-17T03:58:00Z</dcterms:modified>
</cp:coreProperties>
</file>